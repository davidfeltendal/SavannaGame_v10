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0D7" w:rsidRPr="0088576C" w:rsidRDefault="001670D7" w:rsidP="001670D7">
      <w:pPr>
        <w:pStyle w:val="Standard"/>
        <w:rPr>
          <w:lang w:val="en-US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670D7" w:rsidRPr="0088576C" w:rsidTr="005F33D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84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70D7" w:rsidRPr="0088576C" w:rsidRDefault="001670D7" w:rsidP="005F33D0">
            <w:pPr>
              <w:pStyle w:val="TableContents"/>
              <w:rPr>
                <w:rFonts w:ascii="Tunga" w:hAnsi="Tunga" w:hint="eastAsia"/>
                <w:b/>
                <w:bCs/>
                <w:color w:val="FFFFFF"/>
                <w:lang w:val="en-US"/>
              </w:rPr>
            </w:pPr>
            <w:r w:rsidRPr="0088576C">
              <w:rPr>
                <w:rFonts w:ascii="Tunga" w:hAnsi="Tunga"/>
                <w:b/>
                <w:bCs/>
                <w:color w:val="FFFFFF"/>
                <w:lang w:val="en-US"/>
              </w:rPr>
              <w:t>// Functionality</w:t>
            </w:r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30"/>
              <w:gridCol w:w="7098"/>
            </w:tblGrid>
            <w:tr w:rsidR="001670D7" w:rsidRPr="0088576C" w:rsidTr="005F33D0">
              <w:tc>
                <w:tcPr>
                  <w:tcW w:w="2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88576C" w:rsidRDefault="001670D7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Use Case Name</w:t>
                  </w:r>
                </w:p>
              </w:tc>
              <w:tc>
                <w:tcPr>
                  <w:tcW w:w="7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88576C" w:rsidRDefault="00CC1ACB" w:rsidP="005F33D0">
                  <w:pPr>
                    <w:pStyle w:val="TableContents"/>
                    <w:rPr>
                      <w:rFonts w:ascii="Utsaah" w:hAnsi="Utsaah"/>
                      <w:lang w:val="en-US"/>
                    </w:rPr>
                  </w:pPr>
                  <w:r>
                    <w:rPr>
                      <w:rFonts w:ascii="Utsaah" w:hAnsi="Utsaah"/>
                      <w:lang w:val="en-US"/>
                    </w:rPr>
                    <w:t>Start Simulation</w:t>
                  </w:r>
                </w:p>
              </w:tc>
            </w:tr>
            <w:tr w:rsidR="001670D7" w:rsidRPr="0088576C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88576C" w:rsidRDefault="001670D7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Scope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CC1ACB" w:rsidRDefault="00CC1ACB" w:rsidP="005F33D0">
                  <w:pPr>
                    <w:pStyle w:val="TableContents"/>
                    <w:rPr>
                      <w:rFonts w:ascii="Utsaah" w:hAnsi="Utsaah"/>
                    </w:rPr>
                  </w:pPr>
                  <w:r w:rsidRPr="00CC1ACB">
                    <w:rPr>
                      <w:rFonts w:ascii="Utsaah" w:hAnsi="Utsaah"/>
                    </w:rPr>
                    <w:t>Funktions</w:t>
                  </w:r>
                  <w:r>
                    <w:rPr>
                      <w:rFonts w:ascii="Utsaah" w:hAnsi="Utsaah"/>
                      <w:lang w:val="en-US"/>
                    </w:rPr>
                    <w:t xml:space="preserve"> </w:t>
                  </w:r>
                  <w:r w:rsidRPr="00CC1ACB">
                    <w:rPr>
                      <w:rFonts w:ascii="Utsaah" w:hAnsi="Utsaah"/>
                    </w:rPr>
                    <w:t>stadie</w:t>
                  </w:r>
                  <w:r>
                    <w:rPr>
                      <w:rFonts w:ascii="Utsaah" w:hAnsi="Utsaah"/>
                    </w:rPr>
                    <w:t>, ingen grafisk brugerflade.</w:t>
                  </w:r>
                </w:p>
              </w:tc>
            </w:tr>
            <w:tr w:rsidR="001670D7" w:rsidRPr="001670D7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88576C" w:rsidRDefault="001670D7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Level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CC1ACB" w:rsidRDefault="001670D7" w:rsidP="005F33D0">
                  <w:pPr>
                    <w:pStyle w:val="TableContents"/>
                    <w:rPr>
                      <w:rFonts w:ascii="Utsaah" w:hAnsi="Utsaah"/>
                      <w:i/>
                      <w:lang w:val="en-US"/>
                    </w:rPr>
                  </w:pPr>
                  <w:r w:rsidRPr="00CC1ACB">
                    <w:rPr>
                      <w:rFonts w:ascii="Utsaah" w:hAnsi="Utsaah"/>
                      <w:i/>
                      <w:lang w:val="en-US"/>
                    </w:rPr>
                    <w:t>User goal or sub function</w:t>
                  </w:r>
                </w:p>
              </w:tc>
            </w:tr>
            <w:tr w:rsidR="001670D7" w:rsidRPr="001670D7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88576C" w:rsidRDefault="001670D7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Primary Actor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88576C" w:rsidRDefault="00CC1ACB" w:rsidP="005F33D0">
                  <w:pPr>
                    <w:pStyle w:val="TableContents"/>
                    <w:rPr>
                      <w:rFonts w:ascii="Utsaah" w:hAnsi="Utsaah"/>
                      <w:lang w:val="en-US"/>
                    </w:rPr>
                  </w:pPr>
                  <w:r>
                    <w:rPr>
                      <w:rFonts w:ascii="Utsaah" w:hAnsi="Utsaah"/>
                      <w:lang w:val="en-US"/>
                    </w:rPr>
                    <w:t>Observant</w:t>
                  </w:r>
                </w:p>
              </w:tc>
            </w:tr>
            <w:tr w:rsidR="001670D7" w:rsidRPr="001670D7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88576C" w:rsidRDefault="001670D7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Stakeholders and interests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88576C" w:rsidRDefault="00CC1ACB" w:rsidP="005F33D0">
                  <w:pPr>
                    <w:pStyle w:val="TableContents"/>
                    <w:rPr>
                      <w:rFonts w:ascii="Utsaah" w:hAnsi="Utsaah"/>
                      <w:lang w:val="en-US"/>
                    </w:rPr>
                  </w:pPr>
                  <w:r>
                    <w:rPr>
                      <w:rFonts w:ascii="Utsaah" w:hAnsi="Utsaah"/>
                      <w:lang w:val="en-US"/>
                    </w:rPr>
                    <w:t>None</w:t>
                  </w:r>
                </w:p>
              </w:tc>
            </w:tr>
            <w:tr w:rsidR="001670D7" w:rsidRPr="001670D7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88576C" w:rsidRDefault="001670D7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Preconditions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CC1ACB" w:rsidRDefault="001670D7" w:rsidP="005F33D0">
                  <w:pPr>
                    <w:pStyle w:val="TableContents"/>
                    <w:rPr>
                      <w:rFonts w:ascii="Utsaah" w:hAnsi="Utsaah"/>
                      <w:i/>
                      <w:lang w:val="en-US"/>
                    </w:rPr>
                  </w:pPr>
                  <w:r w:rsidRPr="00CC1ACB">
                    <w:rPr>
                      <w:rFonts w:ascii="Utsaah" w:hAnsi="Utsaah"/>
                      <w:i/>
                      <w:lang w:val="en-US"/>
                    </w:rPr>
                    <w:t>What must be true on start and worth telling the reader</w:t>
                  </w:r>
                </w:p>
              </w:tc>
            </w:tr>
            <w:tr w:rsidR="001670D7" w:rsidRPr="00CC1ACB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88576C" w:rsidRDefault="001670D7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Success guarantee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CC1ACB" w:rsidRDefault="00CC1ACB" w:rsidP="005F33D0">
                  <w:pPr>
                    <w:pStyle w:val="TableContents"/>
                    <w:rPr>
                      <w:rFonts w:ascii="Utsaah" w:hAnsi="Utsaah"/>
                    </w:rPr>
                  </w:pPr>
                  <w:r w:rsidRPr="00CC1ACB">
                    <w:rPr>
                      <w:rFonts w:ascii="Utsaah" w:hAnsi="Utsaah"/>
                    </w:rPr>
                    <w:t>En simulering af mindst 50 runder</w:t>
                  </w:r>
                </w:p>
              </w:tc>
            </w:tr>
            <w:tr w:rsidR="001670D7" w:rsidRPr="00CC1ACB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88576C" w:rsidRDefault="001670D7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Main success scenario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Default="00CC1ACB" w:rsidP="00CC1ACB">
                  <w:pPr>
                    <w:pStyle w:val="TableContents"/>
                    <w:numPr>
                      <w:ilvl w:val="0"/>
                      <w:numId w:val="9"/>
                    </w:numPr>
                    <w:rPr>
                      <w:rFonts w:ascii="Utsaah" w:hAnsi="Utsaah"/>
                      <w:lang w:val="en-US"/>
                    </w:rPr>
                  </w:pPr>
                  <w:r>
                    <w:rPr>
                      <w:rFonts w:ascii="Utsaah" w:hAnsi="Utsaah"/>
                      <w:lang w:val="en-US"/>
                    </w:rPr>
                    <w:t xml:space="preserve">Observant starter </w:t>
                  </w:r>
                  <w:r w:rsidRPr="00CC1ACB">
                    <w:rPr>
                      <w:rFonts w:ascii="Utsaah" w:hAnsi="Utsaah"/>
                    </w:rPr>
                    <w:t>simuleringen</w:t>
                  </w:r>
                </w:p>
                <w:p w:rsidR="00CC1ACB" w:rsidRPr="00CC1ACB" w:rsidRDefault="00CC1ACB" w:rsidP="00CC1ACB">
                  <w:pPr>
                    <w:pStyle w:val="TableContents"/>
                    <w:numPr>
                      <w:ilvl w:val="0"/>
                      <w:numId w:val="9"/>
                    </w:numPr>
                    <w:rPr>
                      <w:rFonts w:ascii="Utsaah" w:hAnsi="Utsaah"/>
                    </w:rPr>
                  </w:pPr>
                  <w:r w:rsidRPr="00CC1ACB">
                    <w:rPr>
                      <w:rFonts w:ascii="Utsaah" w:hAnsi="Utsaah"/>
                    </w:rPr>
                    <w:t>Simulering kører I minimum 50 runder</w:t>
                  </w:r>
                </w:p>
              </w:tc>
            </w:tr>
            <w:tr w:rsidR="001670D7" w:rsidRPr="001670D7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88576C" w:rsidRDefault="001670D7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Variations list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CC1ACB" w:rsidRDefault="001670D7" w:rsidP="005F33D0">
                  <w:pPr>
                    <w:pStyle w:val="TableContents"/>
                    <w:rPr>
                      <w:rFonts w:ascii="Utsaah" w:hAnsi="Utsaah"/>
                      <w:i/>
                      <w:lang w:val="en-US"/>
                    </w:rPr>
                  </w:pPr>
                  <w:r w:rsidRPr="00CC1ACB">
                    <w:rPr>
                      <w:rFonts w:ascii="Utsaah" w:hAnsi="Utsaah"/>
                      <w:i/>
                      <w:lang w:val="en-US"/>
                    </w:rPr>
                    <w:t>Varying I/O methods and data formats</w:t>
                  </w:r>
                </w:p>
              </w:tc>
            </w:tr>
            <w:tr w:rsidR="001670D7" w:rsidRPr="001670D7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88576C" w:rsidRDefault="001670D7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Frequency of occurrence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CC1ACB" w:rsidRDefault="001670D7" w:rsidP="005F33D0">
                  <w:pPr>
                    <w:pStyle w:val="TableContents"/>
                    <w:rPr>
                      <w:rFonts w:ascii="Utsaah" w:hAnsi="Utsaah"/>
                      <w:i/>
                      <w:lang w:val="en-US"/>
                    </w:rPr>
                  </w:pPr>
                  <w:r w:rsidRPr="00CC1ACB">
                    <w:rPr>
                      <w:rFonts w:ascii="Utsaah" w:hAnsi="Utsaah"/>
                      <w:i/>
                      <w:lang w:val="en-US"/>
                    </w:rPr>
                    <w:t>Influences investigation, testing and timing of implementation</w:t>
                  </w:r>
                </w:p>
              </w:tc>
            </w:tr>
            <w:tr w:rsidR="001670D7" w:rsidRPr="0088576C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88576C" w:rsidRDefault="001670D7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Miscellaneous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CC1ACB" w:rsidRDefault="001670D7" w:rsidP="005F33D0">
                  <w:pPr>
                    <w:pStyle w:val="TableContents"/>
                    <w:rPr>
                      <w:rFonts w:ascii="Utsaah" w:hAnsi="Utsaah"/>
                      <w:i/>
                      <w:lang w:val="en-US"/>
                    </w:rPr>
                  </w:pPr>
                  <w:r w:rsidRPr="00CC1ACB">
                    <w:rPr>
                      <w:rFonts w:ascii="Utsaah" w:hAnsi="Utsaah"/>
                      <w:i/>
                      <w:lang w:val="en-US"/>
                    </w:rPr>
                    <w:t>Such as open issues</w:t>
                  </w:r>
                </w:p>
              </w:tc>
            </w:tr>
          </w:tbl>
          <w:p w:rsidR="001670D7" w:rsidRPr="0088576C" w:rsidRDefault="001670D7" w:rsidP="005F33D0">
            <w:pPr>
              <w:pStyle w:val="TableContents"/>
              <w:rPr>
                <w:rFonts w:ascii="Tunga" w:hAnsi="Tunga" w:hint="eastAsia"/>
                <w:b/>
                <w:bCs/>
                <w:color w:val="FFFFFF"/>
                <w:lang w:val="en-US"/>
              </w:rPr>
            </w:pPr>
          </w:p>
          <w:p w:rsidR="001670D7" w:rsidRPr="0088576C" w:rsidRDefault="001670D7" w:rsidP="005F33D0">
            <w:pPr>
              <w:pStyle w:val="TableContents"/>
              <w:rPr>
                <w:rFonts w:ascii="Tunga" w:hAnsi="Tunga" w:hint="eastAsia"/>
                <w:b/>
                <w:bCs/>
                <w:color w:val="FFFFFF"/>
                <w:lang w:val="en-US"/>
              </w:rPr>
            </w:pPr>
            <w:r w:rsidRPr="0088576C">
              <w:rPr>
                <w:rFonts w:ascii="Tunga" w:hAnsi="Tunga"/>
                <w:b/>
                <w:bCs/>
                <w:color w:val="FFFFFF"/>
                <w:lang w:val="en-US"/>
              </w:rPr>
              <w:t>// Useability</w:t>
            </w:r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1670D7" w:rsidRPr="0088576C" w:rsidTr="005F33D0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793658" w:rsidRDefault="00CC1ACB" w:rsidP="005F33D0">
                  <w:pPr>
                    <w:pStyle w:val="TableContents"/>
                    <w:rPr>
                      <w:rFonts w:ascii="Tunga" w:hAnsi="Tunga" w:hint="eastAsia"/>
                    </w:rPr>
                  </w:pPr>
                  <w:r>
                    <w:rPr>
                      <w:rFonts w:ascii="Tunga" w:hAnsi="Tunga"/>
                    </w:rPr>
                    <w:t>Se Scope…</w:t>
                  </w:r>
                </w:p>
              </w:tc>
            </w:tr>
          </w:tbl>
          <w:p w:rsidR="001670D7" w:rsidRPr="00793658" w:rsidRDefault="001670D7" w:rsidP="005F33D0">
            <w:pPr>
              <w:pStyle w:val="TableContents"/>
              <w:rPr>
                <w:rFonts w:ascii="Tunga" w:hAnsi="Tunga" w:hint="eastAsia"/>
                <w:b/>
                <w:bCs/>
              </w:rPr>
            </w:pPr>
          </w:p>
          <w:p w:rsidR="001670D7" w:rsidRPr="0088576C" w:rsidRDefault="001670D7" w:rsidP="005F33D0">
            <w:pPr>
              <w:pStyle w:val="TableContents"/>
              <w:rPr>
                <w:rFonts w:ascii="Tunga" w:hAnsi="Tunga" w:hint="eastAsia"/>
                <w:b/>
                <w:bCs/>
                <w:color w:val="FFFFFF"/>
                <w:lang w:val="en-US"/>
              </w:rPr>
            </w:pPr>
            <w:r w:rsidRPr="0088576C">
              <w:rPr>
                <w:rFonts w:ascii="Tunga" w:hAnsi="Tunga"/>
                <w:b/>
                <w:bCs/>
                <w:color w:val="FFFFFF"/>
                <w:lang w:val="en-US"/>
              </w:rPr>
              <w:t>// Reliability</w:t>
            </w:r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1670D7" w:rsidRPr="0088576C" w:rsidTr="005F33D0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88576C" w:rsidRDefault="001670D7" w:rsidP="005F33D0">
                  <w:pPr>
                    <w:pStyle w:val="TableContents"/>
                    <w:rPr>
                      <w:rFonts w:ascii="Tunga" w:hAnsi="Tunga" w:hint="eastAsia"/>
                    </w:rPr>
                  </w:pPr>
                </w:p>
              </w:tc>
            </w:tr>
          </w:tbl>
          <w:p w:rsidR="001670D7" w:rsidRPr="0088576C" w:rsidRDefault="001670D7" w:rsidP="005F33D0">
            <w:pPr>
              <w:pStyle w:val="TableContents"/>
              <w:rPr>
                <w:rFonts w:ascii="Tunga" w:hAnsi="Tunga" w:hint="eastAsia"/>
                <w:b/>
                <w:bCs/>
              </w:rPr>
            </w:pPr>
          </w:p>
          <w:p w:rsidR="001670D7" w:rsidRPr="0088576C" w:rsidRDefault="001670D7" w:rsidP="005F33D0">
            <w:pPr>
              <w:pStyle w:val="TableContents"/>
              <w:rPr>
                <w:rFonts w:ascii="Tunga" w:hAnsi="Tunga" w:hint="eastAsia"/>
                <w:b/>
                <w:bCs/>
                <w:color w:val="FFFFFF"/>
                <w:lang w:val="en-US"/>
              </w:rPr>
            </w:pPr>
            <w:r w:rsidRPr="0088576C">
              <w:rPr>
                <w:rFonts w:ascii="Tunga" w:hAnsi="Tunga"/>
                <w:b/>
                <w:bCs/>
                <w:color w:val="FFFFFF"/>
                <w:lang w:val="en-US"/>
              </w:rPr>
              <w:t>// Performance</w:t>
            </w:r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1670D7" w:rsidRPr="0088576C" w:rsidTr="005F33D0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B108C0" w:rsidRDefault="00CC1ACB" w:rsidP="005F33D0">
                  <w:pPr>
                    <w:pStyle w:val="TableContents"/>
                    <w:rPr>
                      <w:rFonts w:ascii="Tunga" w:hAnsi="Tunga" w:hint="eastAsia"/>
                    </w:rPr>
                  </w:pPr>
                  <w:r>
                    <w:rPr>
                      <w:rFonts w:ascii="Tunga" w:hAnsi="Tunga"/>
                    </w:rPr>
                    <w:t>Et minimum af nedbrud ;)</w:t>
                  </w:r>
                </w:p>
              </w:tc>
            </w:tr>
          </w:tbl>
          <w:p w:rsidR="001670D7" w:rsidRPr="00793658" w:rsidRDefault="001670D7" w:rsidP="005F33D0">
            <w:pPr>
              <w:pStyle w:val="TableContents"/>
              <w:rPr>
                <w:rFonts w:ascii="Tunga" w:hAnsi="Tunga" w:hint="eastAsia"/>
                <w:b/>
                <w:bCs/>
              </w:rPr>
            </w:pPr>
          </w:p>
          <w:p w:rsidR="001670D7" w:rsidRPr="0088576C" w:rsidRDefault="001670D7" w:rsidP="005F33D0">
            <w:pPr>
              <w:pStyle w:val="TableContents"/>
              <w:rPr>
                <w:rFonts w:ascii="Tunga" w:hAnsi="Tunga" w:hint="eastAsia"/>
                <w:b/>
                <w:bCs/>
                <w:color w:val="FFFFFF"/>
                <w:lang w:val="en-US"/>
              </w:rPr>
            </w:pPr>
            <w:r w:rsidRPr="0088576C">
              <w:rPr>
                <w:rFonts w:ascii="Tunga" w:hAnsi="Tunga"/>
                <w:b/>
                <w:bCs/>
                <w:color w:val="FFFFFF"/>
                <w:lang w:val="en-US"/>
              </w:rPr>
              <w:t>// Supportability</w:t>
            </w:r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1670D7" w:rsidRPr="001670D7" w:rsidTr="005F33D0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1670D7" w:rsidRDefault="001670D7" w:rsidP="005F33D0">
                  <w:pPr>
                    <w:pStyle w:val="TableContents"/>
                    <w:rPr>
                      <w:rFonts w:ascii="Tunga" w:hAnsi="Tunga" w:hint="eastAsia"/>
                      <w:lang w:val="en-US"/>
                    </w:rPr>
                  </w:pPr>
                </w:p>
              </w:tc>
            </w:tr>
          </w:tbl>
          <w:p w:rsidR="001670D7" w:rsidRPr="0088576C" w:rsidRDefault="001670D7" w:rsidP="005F33D0">
            <w:pPr>
              <w:pStyle w:val="TableContents"/>
              <w:rPr>
                <w:rFonts w:ascii="Tunga" w:hAnsi="Tunga" w:hint="eastAsia"/>
                <w:b/>
                <w:bCs/>
                <w:lang w:val="en-US"/>
              </w:rPr>
            </w:pPr>
          </w:p>
          <w:p w:rsidR="001670D7" w:rsidRPr="0088576C" w:rsidRDefault="001670D7" w:rsidP="005F33D0">
            <w:pPr>
              <w:pStyle w:val="TableContents"/>
              <w:rPr>
                <w:rFonts w:ascii="Tunga" w:hAnsi="Tunga" w:hint="eastAsia"/>
                <w:b/>
                <w:bCs/>
                <w:color w:val="FFFFFF"/>
                <w:lang w:val="en-US"/>
              </w:rPr>
            </w:pPr>
            <w:r w:rsidRPr="0088576C">
              <w:rPr>
                <w:rFonts w:ascii="Tunga" w:hAnsi="Tunga"/>
                <w:b/>
                <w:bCs/>
                <w:color w:val="FFFFFF"/>
                <w:lang w:val="en-US"/>
              </w:rPr>
              <w:t>+</w:t>
            </w:r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1670D7" w:rsidRPr="0088576C" w:rsidTr="005F33D0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670D7" w:rsidRPr="00B108C0" w:rsidRDefault="00CC1ACB" w:rsidP="005F33D0">
                  <w:pPr>
                    <w:pStyle w:val="TableContents"/>
                    <w:rPr>
                      <w:rFonts w:ascii="Tunga" w:hAnsi="Tunga" w:hint="eastAsia"/>
                    </w:rPr>
                  </w:pPr>
                  <w:r>
                    <w:rPr>
                      <w:rFonts w:ascii="Tunga" w:hAnsi="Tunga"/>
                    </w:rPr>
                    <w:t xml:space="preserve">Dette er en Consol applikation </w:t>
                  </w:r>
                  <w:bookmarkStart w:id="0" w:name="_GoBack"/>
                  <w:bookmarkEnd w:id="0"/>
                </w:p>
              </w:tc>
            </w:tr>
          </w:tbl>
          <w:p w:rsidR="001670D7" w:rsidRPr="0088576C" w:rsidRDefault="001670D7" w:rsidP="005F33D0">
            <w:pPr>
              <w:pStyle w:val="TableContents"/>
              <w:rPr>
                <w:lang w:val="en-US"/>
              </w:rPr>
            </w:pPr>
          </w:p>
        </w:tc>
      </w:tr>
    </w:tbl>
    <w:p w:rsidR="001670D7" w:rsidRPr="0088576C" w:rsidRDefault="001670D7" w:rsidP="001670D7">
      <w:pPr>
        <w:pStyle w:val="Standard"/>
        <w:rPr>
          <w:lang w:val="en-US"/>
        </w:rPr>
      </w:pPr>
    </w:p>
    <w:p w:rsidR="003D1CC7" w:rsidRDefault="003D1CC7"/>
    <w:sectPr w:rsidR="003D1CC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7494"/>
    <w:multiLevelType w:val="hybridMultilevel"/>
    <w:tmpl w:val="2724E4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110AE"/>
    <w:multiLevelType w:val="hybridMultilevel"/>
    <w:tmpl w:val="EB688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C4252"/>
    <w:multiLevelType w:val="hybridMultilevel"/>
    <w:tmpl w:val="EB688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37BB1"/>
    <w:multiLevelType w:val="hybridMultilevel"/>
    <w:tmpl w:val="854AD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01068"/>
    <w:multiLevelType w:val="hybridMultilevel"/>
    <w:tmpl w:val="854AD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C6ED1"/>
    <w:multiLevelType w:val="hybridMultilevel"/>
    <w:tmpl w:val="854AD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30345"/>
    <w:multiLevelType w:val="hybridMultilevel"/>
    <w:tmpl w:val="EB688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FE50B6"/>
    <w:multiLevelType w:val="hybridMultilevel"/>
    <w:tmpl w:val="854AD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7732D"/>
    <w:multiLevelType w:val="hybridMultilevel"/>
    <w:tmpl w:val="EB688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CB"/>
    <w:rsid w:val="001670D7"/>
    <w:rsid w:val="003D1CC7"/>
    <w:rsid w:val="00664F28"/>
    <w:rsid w:val="009D6FCB"/>
    <w:rsid w:val="00CC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8C958-C9D3-405F-93D0-E076A505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0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Standard">
    <w:name w:val="Standard"/>
    <w:rsid w:val="001670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670D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Brugerdefinerede%20Office-skabeloner\FURPS+.dotm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FURPS+.dotm</Template>
  <TotalTime>9</TotalTime>
  <Pages>1</Pages>
  <Words>103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Feltendal</dc:creator>
  <cp:keywords/>
  <dc:description/>
  <cp:lastModifiedBy>David Feltendal</cp:lastModifiedBy>
  <cp:revision>1</cp:revision>
  <dcterms:created xsi:type="dcterms:W3CDTF">2014-10-01T19:40:00Z</dcterms:created>
  <dcterms:modified xsi:type="dcterms:W3CDTF">2014-10-01T19:51:00Z</dcterms:modified>
</cp:coreProperties>
</file>