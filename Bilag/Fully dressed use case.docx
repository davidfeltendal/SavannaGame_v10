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B0" w:rsidRPr="0088576C" w:rsidRDefault="009646B0" w:rsidP="009646B0">
      <w:pPr>
        <w:pStyle w:val="Standard"/>
        <w:rPr>
          <w:lang w:val="en-US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9646B0" w:rsidRPr="0088576C" w:rsidTr="005F33D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84D1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6B0" w:rsidRPr="0088576C" w:rsidRDefault="009646B0" w:rsidP="005F33D0">
            <w:pPr>
              <w:pStyle w:val="TableContents"/>
              <w:rPr>
                <w:rFonts w:ascii="Tunga" w:hAnsi="Tunga"/>
                <w:b/>
                <w:bCs/>
                <w:color w:val="FFFFFF"/>
                <w:lang w:val="en-US"/>
              </w:rPr>
            </w:pPr>
            <w:bookmarkStart w:id="0" w:name="_GoBack"/>
            <w:r w:rsidRPr="0088576C">
              <w:rPr>
                <w:rFonts w:ascii="Tunga" w:hAnsi="Tunga"/>
                <w:b/>
                <w:bCs/>
                <w:color w:val="FFFFFF"/>
                <w:lang w:val="en-US"/>
              </w:rPr>
              <w:t>// Fu</w:t>
            </w:r>
            <w:r>
              <w:rPr>
                <w:rFonts w:ascii="Tunga" w:hAnsi="Tunga"/>
                <w:b/>
                <w:bCs/>
                <w:color w:val="FFFFFF"/>
                <w:lang w:val="en-US"/>
              </w:rPr>
              <w:t>lly dressed</w:t>
            </w:r>
          </w:p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7098"/>
            </w:tblGrid>
            <w:tr w:rsidR="009646B0" w:rsidRPr="0088576C" w:rsidTr="005F33D0">
              <w:tc>
                <w:tcPr>
                  <w:tcW w:w="24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Use Case Name</w:t>
                  </w:r>
                </w:p>
              </w:tc>
              <w:tc>
                <w:tcPr>
                  <w:tcW w:w="7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D052FC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 xml:space="preserve">Start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Simulering</w:t>
                  </w:r>
                  <w:proofErr w:type="spellEnd"/>
                </w:p>
              </w:tc>
            </w:tr>
            <w:tr w:rsidR="009646B0" w:rsidRPr="0088576C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Scope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D052FC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 w:rsidRPr="00CC1ACB">
                    <w:rPr>
                      <w:rFonts w:ascii="Utsaah" w:hAnsi="Utsaah"/>
                    </w:rPr>
                    <w:t>Funktions</w:t>
                  </w:r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r w:rsidRPr="00CC1ACB">
                    <w:rPr>
                      <w:rFonts w:ascii="Utsaah" w:hAnsi="Utsaah"/>
                    </w:rPr>
                    <w:t>stadie</w:t>
                  </w:r>
                  <w:r>
                    <w:rPr>
                      <w:rFonts w:ascii="Utsaah" w:hAnsi="Utsaah"/>
                    </w:rPr>
                    <w:t>, ingen grafisk brugerflade.</w:t>
                  </w:r>
                </w:p>
              </w:tc>
            </w:tr>
            <w:tr w:rsidR="009646B0" w:rsidRPr="00E85815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Level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D052FC" w:rsidRDefault="009646B0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D052FC">
                    <w:rPr>
                      <w:rFonts w:ascii="Utsaah" w:hAnsi="Utsaah"/>
                      <w:i/>
                      <w:lang w:val="en-US"/>
                    </w:rPr>
                    <w:t>User goal.</w:t>
                  </w:r>
                </w:p>
              </w:tc>
            </w:tr>
            <w:tr w:rsidR="009646B0" w:rsidRPr="00E85815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Primary Actor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D052FC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r>
                    <w:rPr>
                      <w:rFonts w:ascii="Utsaah" w:hAnsi="Utsaah"/>
                      <w:lang w:val="en-US"/>
                    </w:rPr>
                    <w:t>Observant</w:t>
                  </w:r>
                </w:p>
              </w:tc>
            </w:tr>
            <w:tr w:rsidR="009646B0" w:rsidRPr="00722BFC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Stakeholders and I</w:t>
                  </w: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nterests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Default="00D052FC" w:rsidP="005F33D0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Klassens elever: ønsker at se et funktionelt program der kører uden bugs</w:t>
                  </w:r>
                </w:p>
                <w:p w:rsidR="00D052FC" w:rsidRDefault="00D052FC" w:rsidP="005F33D0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Klassens Lærer: ønsker at se elevens (mig) lærte viden inden for fagene </w:t>
                  </w:r>
                  <w:proofErr w:type="spellStart"/>
                  <w:r>
                    <w:rPr>
                      <w:rFonts w:ascii="Utsaah" w:hAnsi="Utsaah"/>
                    </w:rPr>
                    <w:t>programering</w:t>
                  </w:r>
                  <w:proofErr w:type="spellEnd"/>
                  <w:r>
                    <w:rPr>
                      <w:rFonts w:ascii="Utsaah" w:hAnsi="Utsaah"/>
                    </w:rPr>
                    <w:t xml:space="preserve"> og systemudvikling</w:t>
                  </w:r>
                </w:p>
                <w:p w:rsidR="00D052FC" w:rsidRPr="00722BFC" w:rsidRDefault="00D052FC" w:rsidP="005F33D0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Udvikleren (mig): ønsker at vise et funktionelt program der lever op til de krav stillet</w:t>
                  </w:r>
                </w:p>
              </w:tc>
            </w:tr>
            <w:tr w:rsidR="009646B0" w:rsidRPr="00E85815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Preconditions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FE2E19" w:rsidRDefault="00D052FC" w:rsidP="005F33D0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Utsaah" w:hAnsi="Utsaah"/>
                    </w:rPr>
                  </w:pPr>
                  <w:proofErr w:type="gramStart"/>
                  <w:r>
                    <w:rPr>
                      <w:rFonts w:ascii="Utsaah" w:hAnsi="Utsaah"/>
                    </w:rPr>
                    <w:t>ingen</w:t>
                  </w:r>
                  <w:proofErr w:type="gramEnd"/>
                </w:p>
              </w:tc>
            </w:tr>
            <w:tr w:rsidR="009646B0" w:rsidRPr="00E85815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Postconditions</w:t>
                  </w:r>
                  <w:proofErr w:type="spellEnd"/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Default="00D052FC" w:rsidP="005F33D0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Simulering kørt i minimum </w:t>
                  </w:r>
                  <w:r w:rsidR="00710A7B">
                    <w:rPr>
                      <w:rFonts w:ascii="Utsaah" w:hAnsi="Utsaah"/>
                    </w:rPr>
                    <w:t>20</w:t>
                  </w:r>
                  <w:r>
                    <w:rPr>
                      <w:rFonts w:ascii="Utsaah" w:hAnsi="Utsaah"/>
                    </w:rPr>
                    <w:t>0 runder</w:t>
                  </w:r>
                </w:p>
                <w:p w:rsidR="00D052FC" w:rsidRDefault="00D052FC" w:rsidP="005F33D0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har flyttet sig på spilpladen</w:t>
                  </w:r>
                </w:p>
                <w:p w:rsidR="009646B0" w:rsidRDefault="00D052FC" w:rsidP="005F33D0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har formeret sig i simuleringen</w:t>
                  </w:r>
                </w:p>
                <w:p w:rsidR="009646B0" w:rsidRDefault="00D052FC" w:rsidP="005F33D0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har spist i simuleringen</w:t>
                  </w:r>
                </w:p>
                <w:p w:rsidR="00D052FC" w:rsidRPr="00FE2E19" w:rsidRDefault="00D052FC" w:rsidP="005F33D0">
                  <w:pPr>
                    <w:pStyle w:val="TableContents"/>
                    <w:numPr>
                      <w:ilvl w:val="0"/>
                      <w:numId w:val="18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Kaniner og løver er døde i løbet af simuleringen</w:t>
                  </w:r>
                </w:p>
              </w:tc>
            </w:tr>
            <w:tr w:rsidR="009646B0" w:rsidRPr="00E85815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D11AB4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</w:rPr>
                  </w:pPr>
                  <w:r w:rsidRPr="00D11AB4">
                    <w:rPr>
                      <w:rFonts w:ascii="Utsaah" w:hAnsi="Utsaah"/>
                      <w:b/>
                      <w:bCs/>
                    </w:rPr>
                    <w:t xml:space="preserve">Success </w:t>
                  </w:r>
                  <w:proofErr w:type="spellStart"/>
                  <w:r w:rsidRPr="00D11AB4">
                    <w:rPr>
                      <w:rFonts w:ascii="Utsaah" w:hAnsi="Utsaah"/>
                      <w:b/>
                      <w:bCs/>
                    </w:rPr>
                    <w:t>Guarantee</w:t>
                  </w:r>
                  <w:proofErr w:type="spellEnd"/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D11AB4" w:rsidRDefault="00D052FC" w:rsidP="00D052FC">
                  <w:pPr>
                    <w:pStyle w:val="TableContents"/>
                    <w:numPr>
                      <w:ilvl w:val="0"/>
                      <w:numId w:val="17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Ingen f</w:t>
                  </w:r>
                  <w:r w:rsidR="009646B0" w:rsidRPr="00D11AB4">
                    <w:rPr>
                      <w:rFonts w:ascii="Utsaah" w:hAnsi="Utsaah"/>
                    </w:rPr>
                    <w:t>ejl</w:t>
                  </w:r>
                  <w:r>
                    <w:rPr>
                      <w:rFonts w:ascii="Utsaah" w:hAnsi="Utsaah"/>
                    </w:rPr>
                    <w:t xml:space="preserve"> meldinger</w:t>
                  </w:r>
                  <w:r w:rsidR="009646B0" w:rsidRPr="00D11AB4">
                    <w:rPr>
                      <w:rFonts w:ascii="Utsaah" w:hAnsi="Utsaah"/>
                    </w:rPr>
                    <w:t xml:space="preserve"> </w:t>
                  </w:r>
                </w:p>
              </w:tc>
            </w:tr>
            <w:tr w:rsidR="009646B0" w:rsidRPr="00BB0777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D11AB4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</w:rPr>
                  </w:pPr>
                  <w:r w:rsidRPr="00D11AB4">
                    <w:rPr>
                      <w:rFonts w:ascii="Utsaah" w:hAnsi="Utsaah"/>
                      <w:b/>
                      <w:bCs/>
                    </w:rPr>
                    <w:t xml:space="preserve">Main Success </w:t>
                  </w:r>
                  <w:proofErr w:type="spellStart"/>
                  <w:r w:rsidRPr="00D11AB4">
                    <w:rPr>
                      <w:rFonts w:ascii="Utsaah" w:hAnsi="Utsaah"/>
                      <w:b/>
                      <w:bCs/>
                    </w:rPr>
                    <w:t>Scenerio</w:t>
                  </w:r>
                  <w:proofErr w:type="spellEnd"/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F61F2D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722BFC" w:rsidRDefault="00D052FC" w:rsidP="005F33D0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Observant starter simuleringen</w:t>
                  </w:r>
                  <w:r w:rsidR="009646B0" w:rsidRPr="00722BFC">
                    <w:rPr>
                      <w:rFonts w:ascii="Utsaah" w:hAnsi="Utsaah"/>
                    </w:rPr>
                    <w:t xml:space="preserve">. </w:t>
                  </w:r>
                </w:p>
                <w:p w:rsidR="009646B0" w:rsidRPr="00722BFC" w:rsidRDefault="009646B0" w:rsidP="005F33D0">
                  <w:pPr>
                    <w:pStyle w:val="TableContents"/>
                    <w:ind w:left="720"/>
                    <w:rPr>
                      <w:rFonts w:ascii="Utsaah" w:hAnsi="Utsaah"/>
                    </w:rPr>
                  </w:pPr>
                </w:p>
                <w:p w:rsidR="009646B0" w:rsidRPr="00722BFC" w:rsidRDefault="00D052FC" w:rsidP="005F33D0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Simuleringen kører</w:t>
                  </w:r>
                </w:p>
                <w:p w:rsidR="009646B0" w:rsidRPr="00722BFC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722BFC" w:rsidRDefault="00D052FC" w:rsidP="005F33D0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Dyr flytter rundt på spilpladen</w:t>
                  </w:r>
                </w:p>
                <w:p w:rsidR="009646B0" w:rsidRPr="00722BFC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722BFC" w:rsidRDefault="00F317A1" w:rsidP="005F33D0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 møder en kanin af modsatte køn og formere sig, der tilføres 4 nye kaniner til simuleringen</w:t>
                  </w:r>
                </w:p>
                <w:p w:rsidR="009646B0" w:rsidRPr="00722BFC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F317A1" w:rsidRDefault="00F317A1" w:rsidP="00F317A1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Løve møder en løve af modsatte køn og formere sig, der tilføres 2 nye løver til simuleringen</w:t>
                  </w:r>
                </w:p>
                <w:p w:rsidR="009646B0" w:rsidRPr="00722BFC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722BFC" w:rsidRDefault="00F317A1" w:rsidP="005F33D0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Løve møder en kanin, kaninen bliver spist, løven tager på i vægt og forlænger derved sin levetid, kaninen slettes fra simuleringen</w:t>
                  </w:r>
                </w:p>
                <w:p w:rsidR="009646B0" w:rsidRPr="00722BFC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722BFC" w:rsidRDefault="00F317A1" w:rsidP="005F33D0">
                  <w:pPr>
                    <w:pStyle w:val="TableContents"/>
                    <w:numPr>
                      <w:ilvl w:val="0"/>
                      <w:numId w:val="1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Kanin møder græs, græsset bliver spist, kaninen tager på i vægt og forlænger derved sin levetid, græsset slettes fra simuleringen</w:t>
                  </w:r>
                </w:p>
                <w:p w:rsidR="009646B0" w:rsidRPr="00722BFC" w:rsidRDefault="009646B0" w:rsidP="005F33D0">
                  <w:pPr>
                    <w:pStyle w:val="TableContents"/>
                    <w:rPr>
                      <w:rFonts w:ascii="Utsaah" w:hAnsi="Utsaah"/>
                    </w:rPr>
                  </w:pPr>
                </w:p>
                <w:p w:rsidR="009646B0" w:rsidRPr="009D0E05" w:rsidRDefault="009646B0" w:rsidP="00F317A1">
                  <w:pPr>
                    <w:pStyle w:val="TableContents"/>
                    <w:ind w:left="1440"/>
                    <w:rPr>
                      <w:rFonts w:ascii="Utsaah" w:hAnsi="Utsaah"/>
                    </w:rPr>
                  </w:pPr>
                </w:p>
              </w:tc>
            </w:tr>
            <w:tr w:rsidR="009646B0" w:rsidRPr="00A40D7B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Basic Flow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A40D7B" w:rsidRDefault="00F317A1" w:rsidP="00F317A1">
                  <w:pPr>
                    <w:pStyle w:val="TableContents"/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Simuleringen kører automatisk og der er derfor ingen interaktion med </w:t>
                  </w:r>
                  <w:proofErr w:type="spellStart"/>
                  <w:r>
                    <w:rPr>
                      <w:rFonts w:ascii="Utsaah" w:hAnsi="Utsaah"/>
                    </w:rPr>
                    <w:t>observanten</w:t>
                  </w:r>
                  <w:proofErr w:type="spellEnd"/>
                </w:p>
              </w:tc>
            </w:tr>
            <w:tr w:rsidR="009646B0" w:rsidRPr="00D11AB4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Variations list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F317A1" w:rsidP="005F33D0">
                  <w:pPr>
                    <w:pStyle w:val="TableContents"/>
                    <w:rPr>
                      <w:rFonts w:ascii="Utsaah" w:hAnsi="Utsaah"/>
                      <w:lang w:val="en-US"/>
                    </w:rPr>
                  </w:pPr>
                  <w:proofErr w:type="spellStart"/>
                  <w:r>
                    <w:rPr>
                      <w:rFonts w:ascii="Utsaah" w:hAnsi="Utsaah"/>
                      <w:lang w:val="en-US"/>
                    </w:rPr>
                    <w:t>Simuleringen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køres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som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en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consol</w:t>
                  </w:r>
                  <w:proofErr w:type="spellEnd"/>
                  <w:r>
                    <w:rPr>
                      <w:rFonts w:ascii="Utsaah" w:hAnsi="Utsaah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  <w:lang w:val="en-US"/>
                    </w:rPr>
                    <w:t>applikation</w:t>
                  </w:r>
                  <w:proofErr w:type="spellEnd"/>
                </w:p>
              </w:tc>
            </w:tr>
            <w:tr w:rsidR="009646B0" w:rsidRPr="00D11AB4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>
                    <w:rPr>
                      <w:rFonts w:ascii="Utsaah" w:hAnsi="Utsaah"/>
                      <w:b/>
                      <w:bCs/>
                      <w:lang w:val="en-US"/>
                    </w:rPr>
                    <w:t>Frequency of O</w:t>
                  </w: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ccurrence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F317A1" w:rsidRDefault="009646B0" w:rsidP="005F33D0">
                  <w:pPr>
                    <w:pStyle w:val="TableContents"/>
                    <w:rPr>
                      <w:rFonts w:ascii="Utsaah" w:hAnsi="Utsaah"/>
                      <w:i/>
                      <w:lang w:val="en-US"/>
                    </w:rPr>
                  </w:pPr>
                  <w:r w:rsidRPr="00F317A1">
                    <w:rPr>
                      <w:rFonts w:ascii="Utsaah" w:hAnsi="Utsaah"/>
                      <w:i/>
                      <w:lang w:val="en-US"/>
                    </w:rPr>
                    <w:t>Influences investigation, testing and timing of implementation</w:t>
                  </w:r>
                </w:p>
              </w:tc>
            </w:tr>
            <w:tr w:rsidR="009646B0" w:rsidRPr="0088576C" w:rsidTr="005F33D0">
              <w:tc>
                <w:tcPr>
                  <w:tcW w:w="24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Pr="0088576C" w:rsidRDefault="009646B0" w:rsidP="005F33D0">
                  <w:pPr>
                    <w:pStyle w:val="TableContents"/>
                    <w:rPr>
                      <w:rFonts w:ascii="Utsaah" w:hAnsi="Utsaah"/>
                      <w:b/>
                      <w:bCs/>
                      <w:lang w:val="en-US"/>
                    </w:rPr>
                  </w:pPr>
                  <w:r w:rsidRPr="0088576C">
                    <w:rPr>
                      <w:rFonts w:ascii="Utsaah" w:hAnsi="Utsaah"/>
                      <w:b/>
                      <w:bCs/>
                      <w:lang w:val="en-US"/>
                    </w:rPr>
                    <w:t>Miscellaneous</w:t>
                  </w:r>
                </w:p>
              </w:tc>
              <w:tc>
                <w:tcPr>
                  <w:tcW w:w="709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646B0" w:rsidRDefault="00F317A1" w:rsidP="005F33D0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 xml:space="preserve">Simuleringen stopper </w:t>
                  </w:r>
                  <w:proofErr w:type="spellStart"/>
                  <w:r>
                    <w:rPr>
                      <w:rFonts w:ascii="Utsaah" w:hAnsi="Utsaah"/>
                    </w:rPr>
                    <w:t>pga</w:t>
                  </w:r>
                  <w:proofErr w:type="spellEnd"/>
                  <w:r>
                    <w:rPr>
                      <w:rFonts w:ascii="Utsaah" w:hAnsi="Utsaah"/>
                    </w:rPr>
                    <w:t xml:space="preserve"> </w:t>
                  </w:r>
                  <w:proofErr w:type="spellStart"/>
                  <w:r>
                    <w:rPr>
                      <w:rFonts w:ascii="Utsaah" w:hAnsi="Utsaah"/>
                    </w:rPr>
                    <w:t>fejlmeddelser</w:t>
                  </w:r>
                  <w:proofErr w:type="spellEnd"/>
                </w:p>
                <w:p w:rsidR="00F317A1" w:rsidRPr="004553E0" w:rsidRDefault="00F317A1" w:rsidP="005F33D0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rFonts w:ascii="Utsaah" w:hAnsi="Utsaah"/>
                    </w:rPr>
                  </w:pPr>
                  <w:r>
                    <w:rPr>
                      <w:rFonts w:ascii="Utsaah" w:hAnsi="Utsaah"/>
                    </w:rPr>
                    <w:t>Simuleringen bliver meget langsom ved mange dyr</w:t>
                  </w:r>
                </w:p>
              </w:tc>
            </w:tr>
          </w:tbl>
          <w:p w:rsidR="009646B0" w:rsidRPr="004553E0" w:rsidRDefault="009646B0" w:rsidP="005F33D0">
            <w:pPr>
              <w:pStyle w:val="TableContents"/>
            </w:pPr>
          </w:p>
        </w:tc>
      </w:tr>
      <w:bookmarkEnd w:id="0"/>
    </w:tbl>
    <w:p w:rsidR="009646B0" w:rsidRPr="004553E0" w:rsidRDefault="009646B0" w:rsidP="009646B0">
      <w:pPr>
        <w:pStyle w:val="Standard"/>
      </w:pPr>
    </w:p>
    <w:p w:rsidR="009646B0" w:rsidRPr="004553E0" w:rsidRDefault="009646B0" w:rsidP="009646B0"/>
    <w:p w:rsidR="009646B0" w:rsidRPr="004553E0" w:rsidRDefault="009646B0" w:rsidP="009646B0">
      <w:pPr>
        <w:tabs>
          <w:tab w:val="left" w:pos="5970"/>
        </w:tabs>
      </w:pPr>
    </w:p>
    <w:p w:rsidR="003D1CC7" w:rsidRDefault="003D1CC7"/>
    <w:sectPr w:rsidR="003D1CC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0BF6"/>
    <w:multiLevelType w:val="hybridMultilevel"/>
    <w:tmpl w:val="740C8E62"/>
    <w:lvl w:ilvl="0" w:tplc="1C74D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781045"/>
    <w:multiLevelType w:val="hybridMultilevel"/>
    <w:tmpl w:val="930EEA46"/>
    <w:lvl w:ilvl="0" w:tplc="6F185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54164"/>
    <w:multiLevelType w:val="hybridMultilevel"/>
    <w:tmpl w:val="4DE829DC"/>
    <w:lvl w:ilvl="0" w:tplc="022456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562D78"/>
    <w:multiLevelType w:val="hybridMultilevel"/>
    <w:tmpl w:val="A1CC8F6E"/>
    <w:lvl w:ilvl="0" w:tplc="80FA863E">
      <w:start w:val="1"/>
      <w:numFmt w:val="bullet"/>
      <w:lvlText w:val="-"/>
      <w:lvlJc w:val="left"/>
      <w:pPr>
        <w:ind w:left="720" w:hanging="360"/>
      </w:pPr>
      <w:rPr>
        <w:rFonts w:ascii="Utsaah" w:eastAsia="SimSun" w:hAnsi="Utsaah" w:cs="Utsaah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320C9"/>
    <w:multiLevelType w:val="hybridMultilevel"/>
    <w:tmpl w:val="E234AAD0"/>
    <w:lvl w:ilvl="0" w:tplc="BEB815B4">
      <w:start w:val="1"/>
      <w:numFmt w:val="bullet"/>
      <w:lvlText w:val="-"/>
      <w:lvlJc w:val="left"/>
      <w:pPr>
        <w:ind w:left="720" w:hanging="360"/>
      </w:pPr>
      <w:rPr>
        <w:rFonts w:ascii="Utsaah" w:eastAsia="SimSun" w:hAnsi="Utsaah" w:cs="Utsaah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F5C03"/>
    <w:multiLevelType w:val="hybridMultilevel"/>
    <w:tmpl w:val="CA408FA6"/>
    <w:lvl w:ilvl="0" w:tplc="F6E2CF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393395"/>
    <w:multiLevelType w:val="hybridMultilevel"/>
    <w:tmpl w:val="1E3EAD24"/>
    <w:lvl w:ilvl="0" w:tplc="04060013">
      <w:start w:val="1"/>
      <w:numFmt w:val="upperRoman"/>
      <w:lvlText w:val="%1."/>
      <w:lvlJc w:val="right"/>
      <w:pPr>
        <w:ind w:left="2520" w:hanging="360"/>
      </w:pPr>
    </w:lvl>
    <w:lvl w:ilvl="1" w:tplc="04060019" w:tentative="1">
      <w:start w:val="1"/>
      <w:numFmt w:val="lowerLetter"/>
      <w:lvlText w:val="%2."/>
      <w:lvlJc w:val="left"/>
      <w:pPr>
        <w:ind w:left="3240" w:hanging="360"/>
      </w:pPr>
    </w:lvl>
    <w:lvl w:ilvl="2" w:tplc="0406001B" w:tentative="1">
      <w:start w:val="1"/>
      <w:numFmt w:val="lowerRoman"/>
      <w:lvlText w:val="%3."/>
      <w:lvlJc w:val="right"/>
      <w:pPr>
        <w:ind w:left="3960" w:hanging="180"/>
      </w:pPr>
    </w:lvl>
    <w:lvl w:ilvl="3" w:tplc="0406000F" w:tentative="1">
      <w:start w:val="1"/>
      <w:numFmt w:val="decimal"/>
      <w:lvlText w:val="%4."/>
      <w:lvlJc w:val="left"/>
      <w:pPr>
        <w:ind w:left="4680" w:hanging="360"/>
      </w:pPr>
    </w:lvl>
    <w:lvl w:ilvl="4" w:tplc="04060019" w:tentative="1">
      <w:start w:val="1"/>
      <w:numFmt w:val="lowerLetter"/>
      <w:lvlText w:val="%5."/>
      <w:lvlJc w:val="left"/>
      <w:pPr>
        <w:ind w:left="5400" w:hanging="360"/>
      </w:pPr>
    </w:lvl>
    <w:lvl w:ilvl="5" w:tplc="0406001B" w:tentative="1">
      <w:start w:val="1"/>
      <w:numFmt w:val="lowerRoman"/>
      <w:lvlText w:val="%6."/>
      <w:lvlJc w:val="right"/>
      <w:pPr>
        <w:ind w:left="6120" w:hanging="180"/>
      </w:pPr>
    </w:lvl>
    <w:lvl w:ilvl="6" w:tplc="0406000F" w:tentative="1">
      <w:start w:val="1"/>
      <w:numFmt w:val="decimal"/>
      <w:lvlText w:val="%7."/>
      <w:lvlJc w:val="left"/>
      <w:pPr>
        <w:ind w:left="6840" w:hanging="360"/>
      </w:pPr>
    </w:lvl>
    <w:lvl w:ilvl="7" w:tplc="04060019" w:tentative="1">
      <w:start w:val="1"/>
      <w:numFmt w:val="lowerLetter"/>
      <w:lvlText w:val="%8."/>
      <w:lvlJc w:val="left"/>
      <w:pPr>
        <w:ind w:left="7560" w:hanging="360"/>
      </w:pPr>
    </w:lvl>
    <w:lvl w:ilvl="8" w:tplc="040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745083B"/>
    <w:multiLevelType w:val="hybridMultilevel"/>
    <w:tmpl w:val="A4AABABE"/>
    <w:lvl w:ilvl="0" w:tplc="C95A16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B42E2D"/>
    <w:multiLevelType w:val="hybridMultilevel"/>
    <w:tmpl w:val="5F24524C"/>
    <w:lvl w:ilvl="0" w:tplc="0406001B">
      <w:start w:val="1"/>
      <w:numFmt w:val="lowerRoman"/>
      <w:lvlText w:val="%1."/>
      <w:lvlJc w:val="right"/>
      <w:pPr>
        <w:ind w:left="1800" w:hanging="360"/>
      </w:p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7E7BAA"/>
    <w:multiLevelType w:val="hybridMultilevel"/>
    <w:tmpl w:val="EA8C8FDE"/>
    <w:lvl w:ilvl="0" w:tplc="0406001B">
      <w:start w:val="1"/>
      <w:numFmt w:val="lowerRoman"/>
      <w:lvlText w:val="%1."/>
      <w:lvlJc w:val="righ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1C12CD"/>
    <w:multiLevelType w:val="hybridMultilevel"/>
    <w:tmpl w:val="EEDAB438"/>
    <w:lvl w:ilvl="0" w:tplc="CE4270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FF2D94"/>
    <w:multiLevelType w:val="hybridMultilevel"/>
    <w:tmpl w:val="BF90AB2E"/>
    <w:lvl w:ilvl="0" w:tplc="1C74D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814541"/>
    <w:multiLevelType w:val="hybridMultilevel"/>
    <w:tmpl w:val="C130099C"/>
    <w:lvl w:ilvl="0" w:tplc="6B2A94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127D23"/>
    <w:multiLevelType w:val="hybridMultilevel"/>
    <w:tmpl w:val="5FC462BC"/>
    <w:lvl w:ilvl="0" w:tplc="1C74D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79522A"/>
    <w:multiLevelType w:val="hybridMultilevel"/>
    <w:tmpl w:val="720C9FB2"/>
    <w:lvl w:ilvl="0" w:tplc="1C74D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921312"/>
    <w:multiLevelType w:val="hybridMultilevel"/>
    <w:tmpl w:val="9B5ED46A"/>
    <w:lvl w:ilvl="0" w:tplc="0406001B">
      <w:start w:val="1"/>
      <w:numFmt w:val="lowerRoman"/>
      <w:lvlText w:val="%1."/>
      <w:lvlJc w:val="righ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20D359D"/>
    <w:multiLevelType w:val="hybridMultilevel"/>
    <w:tmpl w:val="40AEE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34484"/>
    <w:multiLevelType w:val="hybridMultilevel"/>
    <w:tmpl w:val="A49A5440"/>
    <w:lvl w:ilvl="0" w:tplc="B394A49C">
      <w:start w:val="1"/>
      <w:numFmt w:val="bullet"/>
      <w:lvlText w:val="-"/>
      <w:lvlJc w:val="left"/>
      <w:pPr>
        <w:ind w:left="720" w:hanging="360"/>
      </w:pPr>
      <w:rPr>
        <w:rFonts w:ascii="Utsaah" w:eastAsia="SimSun" w:hAnsi="Utsaah" w:cs="Utsaah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15"/>
  </w:num>
  <w:num w:numId="7">
    <w:abstractNumId w:val="8"/>
  </w:num>
  <w:num w:numId="8">
    <w:abstractNumId w:val="0"/>
  </w:num>
  <w:num w:numId="9">
    <w:abstractNumId w:val="1"/>
  </w:num>
  <w:num w:numId="10">
    <w:abstractNumId w:val="14"/>
  </w:num>
  <w:num w:numId="11">
    <w:abstractNumId w:val="7"/>
  </w:num>
  <w:num w:numId="12">
    <w:abstractNumId w:val="13"/>
  </w:num>
  <w:num w:numId="13">
    <w:abstractNumId w:val="2"/>
  </w:num>
  <w:num w:numId="14">
    <w:abstractNumId w:val="12"/>
  </w:num>
  <w:num w:numId="15">
    <w:abstractNumId w:val="6"/>
  </w:num>
  <w:num w:numId="16">
    <w:abstractNumId w:val="5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FC"/>
    <w:rsid w:val="003D1CC7"/>
    <w:rsid w:val="00710A7B"/>
    <w:rsid w:val="009646B0"/>
    <w:rsid w:val="00D052FC"/>
    <w:rsid w:val="00F3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55F7C-484D-4F60-B907-EF426768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9646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9646B0"/>
    <w:pPr>
      <w:suppressLineNumbers/>
    </w:pPr>
  </w:style>
  <w:style w:type="paragraph" w:styleId="Listeafsnit">
    <w:name w:val="List Paragraph"/>
    <w:basedOn w:val="Normal"/>
    <w:uiPriority w:val="34"/>
    <w:qFormat/>
    <w:rsid w:val="009646B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Brugerdefinerede%20Office-skabeloner\Fully%20dressed.dot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Fully dressed.dotm</Template>
  <TotalTime>19</TotalTime>
  <Pages>1</Pages>
  <Words>233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Feltendal</dc:creator>
  <cp:keywords/>
  <dc:description/>
  <cp:lastModifiedBy>David Feltendal</cp:lastModifiedBy>
  <cp:revision>2</cp:revision>
  <dcterms:created xsi:type="dcterms:W3CDTF">2014-10-01T19:51:00Z</dcterms:created>
  <dcterms:modified xsi:type="dcterms:W3CDTF">2014-10-02T10:43:00Z</dcterms:modified>
</cp:coreProperties>
</file>